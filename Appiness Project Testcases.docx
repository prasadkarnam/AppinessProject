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F2D70D75-7352-48AE-9410-8F521C7922DE}"/>
            <w:text/>
          </w:sdtPr>
          <w:sdtContent>
            <w:p w:rsidR="00697C9A" w:rsidRDefault="007C4DDD">
              <w:pPr>
                <w:pStyle w:val="Publishwithline"/>
              </w:pPr>
              <w:proofErr w:type="spellStart"/>
              <w:r>
                <w:t>Appiness</w:t>
              </w:r>
              <w:proofErr w:type="spellEnd"/>
              <w:r>
                <w:t xml:space="preserve"> Project </w:t>
              </w:r>
              <w:proofErr w:type="spellStart"/>
              <w:r>
                <w:t>Testcases</w:t>
              </w:r>
              <w:proofErr w:type="spellEnd"/>
            </w:p>
          </w:sdtContent>
        </w:sdt>
        <w:p w:rsidR="00697C9A" w:rsidRDefault="00697C9A">
          <w:pPr>
            <w:pStyle w:val="underline"/>
          </w:pPr>
        </w:p>
        <w:p w:rsidR="007C4DDD" w:rsidRDefault="00697C9A" w:rsidP="007C4DDD">
          <w:pPr>
            <w:pStyle w:val="PadderBetweenControlandBody"/>
          </w:pPr>
        </w:p>
      </w:sdtContent>
    </w:sdt>
    <w:p w:rsidR="007C4DDD" w:rsidRPr="007C4DDD" w:rsidRDefault="007C4DDD" w:rsidP="007C4DDD">
      <w:r>
        <w:t>For Admin/Database</w:t>
      </w:r>
    </w:p>
    <w:p w:rsidR="007C4DDD" w:rsidRDefault="007C4DDD" w:rsidP="007C4DDD">
      <w:hyperlink r:id="rId5" w:history="1">
        <w:r w:rsidRPr="00711F9A">
          <w:rPr>
            <w:rStyle w:val="Hyperlink"/>
          </w:rPr>
          <w:t>http://www.google.com:8000/admin/</w:t>
        </w:r>
      </w:hyperlink>
    </w:p>
    <w:p w:rsidR="007C4DDD" w:rsidRDefault="007C4DDD" w:rsidP="007C4DDD">
      <w:r>
        <w:t>For Google Page</w:t>
      </w:r>
    </w:p>
    <w:p w:rsidR="002B06A1" w:rsidRDefault="002B06A1" w:rsidP="007C4DDD">
      <w:r>
        <w:t>URL</w:t>
      </w:r>
      <w:r w:rsidRPr="002B06A1">
        <w:t xml:space="preserve">: </w:t>
      </w:r>
      <w:r>
        <w:t xml:space="preserve"> </w:t>
      </w:r>
      <w:hyperlink r:id="rId6" w:history="1">
        <w:r w:rsidRPr="00711F9A">
          <w:rPr>
            <w:rStyle w:val="Hyperlink"/>
          </w:rPr>
          <w:t>https://google.in</w:t>
        </w:r>
      </w:hyperlink>
      <w:r>
        <w:t xml:space="preserve"> </w:t>
      </w:r>
    </w:p>
    <w:p w:rsidR="007C4DDD" w:rsidRDefault="007C4DDD" w:rsidP="007C4DDD">
      <w:proofErr w:type="spellStart"/>
      <w:r>
        <w:t>Shortcode</w:t>
      </w:r>
      <w:proofErr w:type="spellEnd"/>
      <w:r>
        <w:t xml:space="preserve"> is – 3bgwml</w:t>
      </w:r>
    </w:p>
    <w:p w:rsidR="007C4DDD" w:rsidRDefault="007C4DDD" w:rsidP="007C4DDD">
      <w:hyperlink r:id="rId7" w:history="1">
        <w:r w:rsidRPr="00711F9A">
          <w:rPr>
            <w:rStyle w:val="Hyperlink"/>
          </w:rPr>
          <w:t>http://www.google.com:8000/3bgwml/</w:t>
        </w:r>
      </w:hyperlink>
      <w:r>
        <w:t xml:space="preserve"> </w:t>
      </w:r>
    </w:p>
    <w:p w:rsidR="007C4DDD" w:rsidRDefault="002B06A1" w:rsidP="007C4DDD">
      <w:proofErr w:type="gramStart"/>
      <w:r>
        <w:t>for</w:t>
      </w:r>
      <w:proofErr w:type="gramEnd"/>
      <w:r>
        <w:t xml:space="preserve"> </w:t>
      </w:r>
      <w:proofErr w:type="spellStart"/>
      <w:r>
        <w:t>Youttube</w:t>
      </w:r>
      <w:proofErr w:type="spellEnd"/>
      <w:r>
        <w:t xml:space="preserve"> page:</w:t>
      </w:r>
    </w:p>
    <w:p w:rsidR="002B06A1" w:rsidRDefault="002B06A1" w:rsidP="007C4DDD">
      <w:r>
        <w:t xml:space="preserve">URL: </w:t>
      </w:r>
      <w:hyperlink r:id="rId8" w:history="1">
        <w:r w:rsidRPr="00711F9A">
          <w:rPr>
            <w:rStyle w:val="Hyperlink"/>
          </w:rPr>
          <w:t>http://www.youtube.com</w:t>
        </w:r>
      </w:hyperlink>
    </w:p>
    <w:p w:rsidR="002B06A1" w:rsidRDefault="002B06A1" w:rsidP="007C4DDD">
      <w:proofErr w:type="spellStart"/>
      <w:r>
        <w:t>Shortcode</w:t>
      </w:r>
      <w:proofErr w:type="spellEnd"/>
      <w:proofErr w:type="gramStart"/>
      <w:r>
        <w:t>:-</w:t>
      </w:r>
      <w:proofErr w:type="gramEnd"/>
      <w:r>
        <w:t xml:space="preserve"> </w:t>
      </w:r>
      <w:r w:rsidRPr="002B06A1">
        <w:t>prasad123</w:t>
      </w:r>
    </w:p>
    <w:p w:rsidR="002B06A1" w:rsidRDefault="002B06A1" w:rsidP="007C4DDD">
      <w:hyperlink r:id="rId9" w:history="1">
        <w:r w:rsidRPr="00711F9A">
          <w:rPr>
            <w:rStyle w:val="Hyperlink"/>
          </w:rPr>
          <w:t>http://www.google.com:8000/prasad123/</w:t>
        </w:r>
      </w:hyperlink>
      <w:r>
        <w:t xml:space="preserve"> </w:t>
      </w:r>
    </w:p>
    <w:p w:rsidR="00683FA8" w:rsidRDefault="00683FA8" w:rsidP="007C4DDD"/>
    <w:p w:rsidR="00683FA8" w:rsidRDefault="00683FA8" w:rsidP="007C4DDD">
      <w:proofErr w:type="gramStart"/>
      <w:r>
        <w:t>for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page:</w:t>
      </w:r>
    </w:p>
    <w:p w:rsidR="00683FA8" w:rsidRDefault="00683FA8" w:rsidP="007C4DDD">
      <w:proofErr w:type="gramStart"/>
      <w:r>
        <w:t>URL :-</w:t>
      </w:r>
      <w:proofErr w:type="gramEnd"/>
      <w:r>
        <w:t xml:space="preserve"> </w:t>
      </w:r>
      <w:hyperlink r:id="rId10" w:history="1">
        <w:r w:rsidRPr="00711F9A">
          <w:rPr>
            <w:rStyle w:val="Hyperlink"/>
          </w:rPr>
          <w:t>http://www.facebook.in</w:t>
        </w:r>
      </w:hyperlink>
    </w:p>
    <w:p w:rsidR="00683FA8" w:rsidRDefault="00683FA8" w:rsidP="007C4DDD">
      <w:proofErr w:type="spellStart"/>
      <w:r>
        <w:t>Shortcode</w:t>
      </w:r>
      <w:proofErr w:type="spellEnd"/>
      <w:r>
        <w:t xml:space="preserve">: </w:t>
      </w:r>
      <w:r w:rsidRPr="00683FA8">
        <w:t>fb123</w:t>
      </w:r>
      <w:r>
        <w:t xml:space="preserve"> </w:t>
      </w:r>
    </w:p>
    <w:p w:rsidR="00683FA8" w:rsidRDefault="00683FA8" w:rsidP="007C4DDD">
      <w:hyperlink r:id="rId11" w:history="1">
        <w:r w:rsidRPr="00711F9A">
          <w:rPr>
            <w:rStyle w:val="Hyperlink"/>
          </w:rPr>
          <w:t>http://www.google.com:8000/fb123/</w:t>
        </w:r>
      </w:hyperlink>
      <w:r>
        <w:t xml:space="preserve"> </w:t>
      </w:r>
    </w:p>
    <w:p w:rsidR="00A94866" w:rsidRDefault="00A94866" w:rsidP="007C4DDD"/>
    <w:p w:rsidR="00A94866" w:rsidRDefault="00A94866" w:rsidP="007C4DDD">
      <w:r>
        <w:t>########################################################333</w:t>
      </w:r>
    </w:p>
    <w:p w:rsidR="00A94866" w:rsidRDefault="00A94866" w:rsidP="007C4DDD"/>
    <w:p w:rsidR="00A94866" w:rsidRDefault="00A94866" w:rsidP="007C4DDD">
      <w:r>
        <w:t xml:space="preserve">URL : </w:t>
      </w:r>
      <w:hyperlink r:id="rId12" w:history="1">
        <w:r w:rsidRPr="00711F9A">
          <w:rPr>
            <w:rStyle w:val="Hyperlink"/>
          </w:rPr>
          <w:t>https://in.search.yahoo.com/yhs/web?hspart=iry&amp;hsimp=yhs-fullyhosted_003&amp;type=wcg_siqzft3_19_24_ssg026&amp;param1=1&amp;param2=f%3D1%26b%3DIE%26cc%3Din%26pa%3Dwincy%26cd%3D2XzuyEtN2Y1L1Qzu0BzztB0AyBtB0C0CtC0CyCyC0CyDzz0EtN0D0Tzu0StByBtCzytN1L2XzuyEtFyDtAtFtDtFyByEtN1L1CzutN1L1G1B1V1N2Y1L1Qzu2StCyE0CtBtC0AyEtCtGtBtC0ByDtG0B0C0E0EtGtDtC0E0AtG0FyDzzyCtCyEyCzzyCyB0AtA2QtN1M1F1B2Z1V1N2Y1L1Qzu2SyCzy0F0CtBzz0D0DtG0FyD0D0DtGyE0Azz0DtG0AtCtByEtG0F0Fzy0A0BtCyCyByC0C0AyC2QtN0A0LzutBtN1B2Z1V1T1S1NzutBtBtAtAyCtN1Q2Z1B1P1RzutCyDyCtDtAyEtDyCyEtD%26cr%3D2047323019%26a%3Dwcg_siqzft3_19_24_ssg026%26os_ver%3D10.0%26os%3DWindows%2B10%2BHome</w:t>
        </w:r>
      </w:hyperlink>
      <w:r>
        <w:t xml:space="preserve"> </w:t>
      </w:r>
    </w:p>
    <w:p w:rsidR="00A94866" w:rsidRDefault="00A94866" w:rsidP="007C4DDD">
      <w:proofErr w:type="spellStart"/>
      <w:r>
        <w:t>Shortcode</w:t>
      </w:r>
      <w:proofErr w:type="spellEnd"/>
      <w:r>
        <w:t xml:space="preserve">: </w:t>
      </w:r>
      <w:proofErr w:type="spellStart"/>
      <w:r w:rsidRPr="00A94866">
        <w:t>appiness</w:t>
      </w:r>
      <w:proofErr w:type="spellEnd"/>
    </w:p>
    <w:p w:rsidR="00A94866" w:rsidRDefault="00A94866" w:rsidP="007C4DDD">
      <w:proofErr w:type="spellStart"/>
      <w:proofErr w:type="gramStart"/>
      <w:r>
        <w:t>Shorturl</w:t>
      </w:r>
      <w:proofErr w:type="spellEnd"/>
      <w:r>
        <w:t xml:space="preserve"> :-</w:t>
      </w:r>
      <w:proofErr w:type="gramEnd"/>
      <w:r>
        <w:t xml:space="preserve"> </w:t>
      </w:r>
      <w:hyperlink r:id="rId13" w:history="1">
        <w:r w:rsidRPr="00711F9A">
          <w:rPr>
            <w:rStyle w:val="Hyperlink"/>
          </w:rPr>
          <w:t>http://www.google.com:8000/appiness/</w:t>
        </w:r>
      </w:hyperlink>
      <w:r>
        <w:t xml:space="preserve"> </w:t>
      </w:r>
    </w:p>
    <w:p w:rsidR="00A94866" w:rsidRDefault="00A94866" w:rsidP="007C4DDD"/>
    <w:p w:rsidR="00A94866" w:rsidRDefault="00A94866" w:rsidP="007C4DDD">
      <w:r>
        <w:t xml:space="preserve">URL: </w:t>
      </w:r>
      <w:hyperlink r:id="rId14" w:history="1">
        <w:r w:rsidRPr="00711F9A">
          <w:rPr>
            <w:rStyle w:val="Hyperlink"/>
          </w:rPr>
          <w:t>https://www.appinessworld.com/mobile-app-development-company-India</w:t>
        </w:r>
      </w:hyperlink>
      <w:r>
        <w:t xml:space="preserve"> </w:t>
      </w:r>
    </w:p>
    <w:p w:rsidR="00A94866" w:rsidRDefault="00A94866" w:rsidP="007C4DDD"/>
    <w:p w:rsidR="00A94866" w:rsidRDefault="00A94866" w:rsidP="007C4DDD">
      <w:proofErr w:type="spellStart"/>
      <w:proofErr w:type="gramStart"/>
      <w:r>
        <w:t>Shortcode</w:t>
      </w:r>
      <w:proofErr w:type="spellEnd"/>
      <w:r>
        <w:t xml:space="preserve"> :</w:t>
      </w:r>
      <w:proofErr w:type="gramEnd"/>
      <w:r>
        <w:t xml:space="preserve"> </w:t>
      </w:r>
      <w:r w:rsidRPr="00A94866">
        <w:t>appiness1234</w:t>
      </w:r>
    </w:p>
    <w:p w:rsidR="00A94866" w:rsidRDefault="00A94866" w:rsidP="007C4DDD"/>
    <w:p w:rsidR="00A94866" w:rsidRDefault="00A94866" w:rsidP="007C4DDD">
      <w:proofErr w:type="spellStart"/>
      <w:r>
        <w:t>Shorturl</w:t>
      </w:r>
      <w:proofErr w:type="spellEnd"/>
      <w:r>
        <w:t xml:space="preserve">: </w:t>
      </w:r>
      <w:hyperlink r:id="rId15" w:history="1">
        <w:r w:rsidRPr="00711F9A">
          <w:rPr>
            <w:rStyle w:val="Hyperlink"/>
          </w:rPr>
          <w:t>http://www.google.com:8000/appiness1234/</w:t>
        </w:r>
      </w:hyperlink>
      <w:r>
        <w:t xml:space="preserve"> </w:t>
      </w:r>
    </w:p>
    <w:p w:rsidR="00683FA8" w:rsidRDefault="00683FA8" w:rsidP="007C4DDD"/>
    <w:p w:rsidR="007C4DDD" w:rsidRDefault="007C4DDD" w:rsidP="007C4DDD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DD" w:rsidRDefault="007C4DDD" w:rsidP="007C4DDD"/>
    <w:p w:rsidR="007C4DDD" w:rsidRDefault="007C4DDD" w:rsidP="007C4DDD">
      <w:pPr>
        <w:pBdr>
          <w:bottom w:val="thinThickThinMediumGap" w:sz="18" w:space="1" w:color="auto"/>
        </w:pBdr>
      </w:pPr>
    </w:p>
    <w:p w:rsidR="007C4DDD" w:rsidRDefault="007C4DDD" w:rsidP="007C4DDD"/>
    <w:p w:rsidR="007C4DDD" w:rsidRDefault="007C4DDD" w:rsidP="007C4DDD"/>
    <w:p w:rsidR="007C4DDD" w:rsidRDefault="000D1833" w:rsidP="007C4DDD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DDD" w:rsidRDefault="007C4DDD" w:rsidP="007C4DDD"/>
    <w:p w:rsidR="007C4DDD" w:rsidRDefault="007C4DDD" w:rsidP="007C4DDD"/>
    <w:p w:rsidR="007C4DDD" w:rsidRDefault="007C4DDD" w:rsidP="007C4DDD"/>
    <w:p w:rsidR="007C4DDD" w:rsidRDefault="007C4DDD" w:rsidP="007C4DDD"/>
    <w:p w:rsidR="007C4DDD" w:rsidRDefault="007C4DDD" w:rsidP="007C4DDD"/>
    <w:p w:rsidR="007C4DDD" w:rsidRDefault="007C4DDD" w:rsidP="007C4DDD"/>
    <w:p w:rsidR="007C4DDD" w:rsidRDefault="007C4DDD" w:rsidP="007C4DDD"/>
    <w:p w:rsidR="007C4DDD" w:rsidRPr="007C4DDD" w:rsidRDefault="007C4DDD" w:rsidP="007C4DDD">
      <w:r>
        <w:t xml:space="preserve"> </w:t>
      </w:r>
    </w:p>
    <w:sectPr w:rsidR="007C4DDD" w:rsidRPr="007C4DDD" w:rsidSect="00697C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7C4DDD"/>
    <w:rsid w:val="000D1833"/>
    <w:rsid w:val="002B06A1"/>
    <w:rsid w:val="004761E7"/>
    <w:rsid w:val="00683FA8"/>
    <w:rsid w:val="00697C9A"/>
    <w:rsid w:val="007C4DDD"/>
    <w:rsid w:val="00A9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697C9A"/>
  </w:style>
  <w:style w:type="paragraph" w:styleId="Heading1">
    <w:name w:val="heading 1"/>
    <w:basedOn w:val="Normal"/>
    <w:next w:val="Normal"/>
    <w:uiPriority w:val="5"/>
    <w:qFormat/>
    <w:rsid w:val="00697C9A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697C9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697C9A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697C9A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697C9A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697C9A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697C9A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697C9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697C9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697C9A"/>
    <w:rPr>
      <w:color w:val="808080"/>
    </w:rPr>
  </w:style>
  <w:style w:type="paragraph" w:customStyle="1" w:styleId="Account">
    <w:name w:val="Account"/>
    <w:semiHidden/>
    <w:rsid w:val="00697C9A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697C9A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697C9A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697C9A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697C9A"/>
    <w:rPr>
      <w:i/>
      <w:iCs/>
    </w:rPr>
  </w:style>
  <w:style w:type="character" w:styleId="Strong">
    <w:name w:val="Strong"/>
    <w:basedOn w:val="DefaultParagraphFont"/>
    <w:uiPriority w:val="22"/>
    <w:qFormat/>
    <w:rsid w:val="00697C9A"/>
    <w:rPr>
      <w:b/>
      <w:bCs/>
    </w:rPr>
  </w:style>
  <w:style w:type="paragraph" w:customStyle="1" w:styleId="underline">
    <w:name w:val="underline"/>
    <w:semiHidden/>
    <w:rsid w:val="00697C9A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697C9A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7C4D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7C4D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hyperlink" Target="http://www.google.com:8000/appines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:8000/3bgwml/" TargetMode="External"/><Relationship Id="rId12" Type="http://schemas.openxmlformats.org/officeDocument/2006/relationships/hyperlink" Target="https://in.search.yahoo.com/yhs/web?hspart=iry&amp;hsimp=yhs-fullyhosted_003&amp;type=wcg_siqzft3_19_24_ssg026&amp;param1=1&amp;param2=f%3D1%26b%3DIE%26cc%3Din%26pa%3Dwincy%26cd%3D2XzuyEtN2Y1L1Qzu0BzztB0AyBtB0C0CtC0CyCyC0CyDzz0EtN0D0Tzu0StByBtCzytN1L2XzuyEtFyDtAtFtDtFyByEtN1L1CzutN1L1G1B1V1N2Y1L1Qzu2StCyE0CtBtC0AyEtCtGtBtC0ByDtG0B0C0E0EtGtDtC0E0AtG0FyDzzyCtCyEyCzzyCyB0AtA2QtN1M1F1B2Z1V1N2Y1L1Qzu2SyCzy0F0CtBzz0D0DtG0FyD0D0DtGyE0Azz0DtG0AtCtByEtG0F0Fzy0A0BtCyCyByC0C0AyC2QtN0A0LzutBtN1B2Z1V1T1S1NzutBtBtAtAyCtN1Q2Z1B1P1RzutCyDyCtDtAyEtDyCyEtD%26cr%3D2047323019%26a%3Dwcg_siqzft3_19_24_ssg026%26os_ver%3D10.0%26os%3DWindows%2B10%2BHome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oogle.in" TargetMode="External"/><Relationship Id="rId11" Type="http://schemas.openxmlformats.org/officeDocument/2006/relationships/hyperlink" Target="http://www.google.com:8000/fb123/" TargetMode="External"/><Relationship Id="rId5" Type="http://schemas.openxmlformats.org/officeDocument/2006/relationships/hyperlink" Target="http://www.google.com:8000/admin/" TargetMode="External"/><Relationship Id="rId15" Type="http://schemas.openxmlformats.org/officeDocument/2006/relationships/hyperlink" Target="http://www.google.com:8000/appiness1234/" TargetMode="External"/><Relationship Id="rId10" Type="http://schemas.openxmlformats.org/officeDocument/2006/relationships/hyperlink" Target="http://www.facebook.in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:8000/prasad123/" TargetMode="External"/><Relationship Id="rId14" Type="http://schemas.openxmlformats.org/officeDocument/2006/relationships/hyperlink" Target="https://www.appinessworld.com/mobile-app-development-company-Indi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04FD"/>
    <w:rsid w:val="004804FD"/>
    <w:rsid w:val="007F5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04F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Appiness Project Testcases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F2D70D75-7352-48AE-9410-8F521C7922DE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Rudraprasad karnam</dc:creator>
  <cp:lastModifiedBy>Rudraprasad karnam</cp:lastModifiedBy>
  <cp:revision>6</cp:revision>
  <dcterms:created xsi:type="dcterms:W3CDTF">2019-07-30T07:58:00Z</dcterms:created>
  <dcterms:modified xsi:type="dcterms:W3CDTF">2019-07-30T08:32:00Z</dcterms:modified>
</cp:coreProperties>
</file>